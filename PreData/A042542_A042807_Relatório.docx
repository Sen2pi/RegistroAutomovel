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60373563"/>
        <w:docPartObj>
          <w:docPartGallery w:val="Cover Pages"/>
          <w:docPartUnique/>
        </w:docPartObj>
      </w:sdtPr>
      <w:sdtContent>
        <w:p w14:paraId="46BAB53B" w14:textId="56A0F75A" w:rsidR="000C06D5" w:rsidRDefault="000C06D5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C78323" wp14:editId="17FE7C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2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70C27F" w14:textId="3CF732A0" w:rsidR="000C06D5" w:rsidRDefault="00651AF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22-03-2023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C7832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">
                    <v:rect id="Retângulo 4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/u2yQAAAN8AAAAPAAAAZHJzL2Rvd25yZXYueG1sRI/dagIx&#13;&#10;FITvC32HcAre1WxF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0Cf7t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lQHyAAAAN8AAAAPAAAAZHJzL2Rvd25yZXYueG1sRI/dasJA&#13;&#10;FITvBd9hOULvdBOL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AzrlQH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2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70C27F" w14:textId="3CF732A0" w:rsidR="000C06D5" w:rsidRDefault="00651AF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22-03-2023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e72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WCewu+heAbk5gEAAP//AwBQSwECLQAUAAYACAAAACEA2+H2y+4AAACFAQAAEwAAAAAA&#13;&#10;AAAAAAAAAAAAAAAAW0NvbnRlbnRfVHlwZXNdLnhtbFBLAQItABQABgAIAAAAIQBa9CxbvwAAABUB&#13;&#10;AAALAAAAAAAAAAAAAAAAAB8BAABfcmVscy8ucmVsc1BLAQItABQABgAIAAAAIQBI5e72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E8053D" wp14:editId="181DA4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4AA563" w14:textId="59C9309B" w:rsidR="000C06D5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C06D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Karim Patatas</w:t>
                                    </w:r>
                                    <w:r w:rsidR="00DD764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Betânia Santos</w:t>
                                    </w:r>
                                  </w:sdtContent>
                                </w:sdt>
                              </w:p>
                              <w:p w14:paraId="2BB7B39D" w14:textId="046BB242" w:rsidR="000C06D5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B2D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A0</w:t>
                                    </w:r>
                                    <w:r w:rsidR="003A48E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42542</w:t>
                                    </w:r>
                                  </w:sdtContent>
                                </w:sdt>
                                <w:r w:rsidR="00DD764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A042807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E805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554AA563" w14:textId="59C9309B" w:rsidR="000C06D5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C06D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Karim Patatas</w:t>
                              </w:r>
                              <w:r w:rsidR="00DD764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Betânia Santos</w:t>
                              </w:r>
                            </w:sdtContent>
                          </w:sdt>
                        </w:p>
                        <w:p w14:paraId="2BB7B39D" w14:textId="046BB242" w:rsidR="000C06D5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B2D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A0</w:t>
                              </w:r>
                              <w:r w:rsidR="003A48E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42542</w:t>
                              </w:r>
                            </w:sdtContent>
                          </w:sdt>
                          <w:r w:rsidR="00DD764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A042807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400DDF" wp14:editId="6860F5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5B72C" w14:textId="5775EDBA" w:rsidR="000C06D5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D76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Relatório</w:t>
                                    </w:r>
                                  </w:sdtContent>
                                </w:sdt>
                              </w:p>
                              <w:p w14:paraId="1400F285" w14:textId="6749F395" w:rsidR="000C06D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D76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Unidade Curricular de Algoritmos e Estrutura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400DDF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5975B72C" w14:textId="5775EDBA" w:rsidR="000C06D5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D76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Relatório</w:t>
                              </w:r>
                            </w:sdtContent>
                          </w:sdt>
                        </w:p>
                        <w:p w14:paraId="1400F285" w14:textId="6749F395" w:rsidR="000C06D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D76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Unidade Curricular de Algoritmos e Estrutura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8AD9EE" w14:textId="075722DA" w:rsidR="000C06D5" w:rsidRDefault="000C06D5">
          <w:r>
            <w:br w:type="page"/>
          </w:r>
        </w:p>
      </w:sdtContent>
    </w:sdt>
    <w:p w14:paraId="50C19F84" w14:textId="2B343A32" w:rsidR="0057335F" w:rsidRDefault="00651AF4" w:rsidP="00651AF4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5DB9E65" wp14:editId="226AA3C9">
            <wp:simplePos x="0" y="0"/>
            <wp:positionH relativeFrom="column">
              <wp:posOffset>-1056281</wp:posOffset>
            </wp:positionH>
            <wp:positionV relativeFrom="paragraph">
              <wp:posOffset>473129</wp:posOffset>
            </wp:positionV>
            <wp:extent cx="7488555" cy="8769499"/>
            <wp:effectExtent l="0" t="0" r="4445" b="6350"/>
            <wp:wrapNone/>
            <wp:docPr id="1960926975" name="Imagem 1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26975" name="Imagem 1" descr="Uma imagem com texto, diagrama, Paralelo, Esque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66" cy="888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Esboço – Diagrama de Classes </w:t>
      </w:r>
      <w:proofErr w:type="spellStart"/>
      <w:r>
        <w:t>StarUML</w:t>
      </w:r>
      <w:proofErr w:type="spellEnd"/>
    </w:p>
    <w:p w14:paraId="350454AD" w14:textId="77777777" w:rsidR="00651AF4" w:rsidRDefault="00651AF4" w:rsidP="00651AF4"/>
    <w:p w14:paraId="38B78BDA" w14:textId="77777777" w:rsidR="00651AF4" w:rsidRDefault="00651AF4" w:rsidP="00651AF4"/>
    <w:p w14:paraId="78701434" w14:textId="77777777" w:rsidR="00651AF4" w:rsidRDefault="00651AF4" w:rsidP="00651AF4"/>
    <w:p w14:paraId="41E2E4B5" w14:textId="77777777" w:rsidR="00651AF4" w:rsidRDefault="00651AF4" w:rsidP="00651AF4"/>
    <w:p w14:paraId="422C057A" w14:textId="77777777" w:rsidR="00651AF4" w:rsidRDefault="00651AF4" w:rsidP="00651AF4"/>
    <w:p w14:paraId="41D21309" w14:textId="77777777" w:rsidR="00651AF4" w:rsidRDefault="00651AF4" w:rsidP="00651AF4"/>
    <w:p w14:paraId="7CBB01BD" w14:textId="77777777" w:rsidR="00651AF4" w:rsidRDefault="00651AF4" w:rsidP="00651AF4"/>
    <w:p w14:paraId="582FCB91" w14:textId="77777777" w:rsidR="00651AF4" w:rsidRDefault="00651AF4" w:rsidP="00651AF4"/>
    <w:p w14:paraId="158C0F6D" w14:textId="77777777" w:rsidR="00651AF4" w:rsidRDefault="00651AF4" w:rsidP="00651AF4"/>
    <w:p w14:paraId="4B04A825" w14:textId="77777777" w:rsidR="00651AF4" w:rsidRDefault="00651AF4" w:rsidP="00651AF4"/>
    <w:p w14:paraId="5CE3F8C3" w14:textId="77777777" w:rsidR="00651AF4" w:rsidRDefault="00651AF4" w:rsidP="00651AF4"/>
    <w:p w14:paraId="01169A03" w14:textId="77777777" w:rsidR="00651AF4" w:rsidRDefault="00651AF4" w:rsidP="00651AF4"/>
    <w:p w14:paraId="5157B75C" w14:textId="77777777" w:rsidR="00651AF4" w:rsidRDefault="00651AF4" w:rsidP="00651AF4"/>
    <w:p w14:paraId="1162BCD8" w14:textId="77777777" w:rsidR="00651AF4" w:rsidRDefault="00651AF4" w:rsidP="00651AF4"/>
    <w:p w14:paraId="78A1B304" w14:textId="77777777" w:rsidR="00651AF4" w:rsidRDefault="00651AF4" w:rsidP="00651AF4"/>
    <w:p w14:paraId="18AFA15E" w14:textId="77777777" w:rsidR="00651AF4" w:rsidRDefault="00651AF4" w:rsidP="00651AF4"/>
    <w:p w14:paraId="1A4FA497" w14:textId="77777777" w:rsidR="00651AF4" w:rsidRDefault="00651AF4" w:rsidP="00651AF4"/>
    <w:p w14:paraId="0824FDFC" w14:textId="77777777" w:rsidR="00651AF4" w:rsidRDefault="00651AF4" w:rsidP="00651AF4"/>
    <w:p w14:paraId="6E73B3C9" w14:textId="77777777" w:rsidR="00651AF4" w:rsidRDefault="00651AF4" w:rsidP="00651AF4"/>
    <w:p w14:paraId="0CB22000" w14:textId="77777777" w:rsidR="00651AF4" w:rsidRDefault="00651AF4" w:rsidP="00651AF4"/>
    <w:p w14:paraId="28BB38A9" w14:textId="77777777" w:rsidR="00651AF4" w:rsidRDefault="00651AF4" w:rsidP="00651AF4"/>
    <w:p w14:paraId="1BF0D7E1" w14:textId="77777777" w:rsidR="00651AF4" w:rsidRDefault="00651AF4" w:rsidP="00651AF4"/>
    <w:p w14:paraId="09230113" w14:textId="77777777" w:rsidR="00651AF4" w:rsidRDefault="00651AF4" w:rsidP="00651AF4"/>
    <w:p w14:paraId="032F1AFE" w14:textId="77777777" w:rsidR="00651AF4" w:rsidRDefault="00651AF4" w:rsidP="00651AF4"/>
    <w:p w14:paraId="3028DA77" w14:textId="77777777" w:rsidR="00651AF4" w:rsidRDefault="00651AF4" w:rsidP="00651AF4"/>
    <w:p w14:paraId="229E9C6E" w14:textId="77777777" w:rsidR="00651AF4" w:rsidRDefault="00651AF4" w:rsidP="00651AF4"/>
    <w:p w14:paraId="757A4873" w14:textId="77777777" w:rsidR="00651AF4" w:rsidRDefault="00651AF4" w:rsidP="00651AF4"/>
    <w:p w14:paraId="4414F9C6" w14:textId="77777777" w:rsidR="00651AF4" w:rsidRDefault="00651AF4" w:rsidP="00651AF4"/>
    <w:p w14:paraId="025375F9" w14:textId="0B8A1923" w:rsidR="00651AF4" w:rsidRDefault="00651AF4" w:rsidP="00651AF4">
      <w:pPr>
        <w:pStyle w:val="Ttulo1"/>
      </w:pPr>
      <w:r>
        <w:lastRenderedPageBreak/>
        <w:t>Assinatura dos Métodos da Camada de Serviço (Sistema)</w:t>
      </w:r>
    </w:p>
    <w:p w14:paraId="67231439" w14:textId="24F3CEEF" w:rsidR="00651AF4" w:rsidRPr="00651AF4" w:rsidRDefault="00651AF4" w:rsidP="00651AF4">
      <w:pPr>
        <w:rPr>
          <w:rStyle w:val="nfaseIntensa"/>
        </w:rPr>
      </w:pPr>
      <w:r w:rsidRPr="00651AF4">
        <w:rPr>
          <w:rStyle w:val="nfaseIntensa"/>
        </w:rPr>
        <w:t>Construtor:</w:t>
      </w:r>
    </w:p>
    <w:p w14:paraId="0FCB3CA0" w14:textId="6911B394" w:rsidR="00651AF4" w:rsidRDefault="00651AF4" w:rsidP="00651AF4">
      <w:pPr>
        <w:pStyle w:val="PargrafodaLista"/>
        <w:numPr>
          <w:ilvl w:val="0"/>
          <w:numId w:val="4"/>
        </w:num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proofErr w:type="gramStart"/>
      <w:r w:rsidRPr="00651AF4">
        <w:t>ServicoRegistroAuto</w:t>
      </w:r>
      <w:proofErr w:type="spellEnd"/>
      <w:r w:rsidRPr="00651AF4">
        <w:t>(</w:t>
      </w:r>
      <w:proofErr w:type="gramEnd"/>
      <w:r w:rsidRPr="00651AF4">
        <w:t>)</w:t>
      </w:r>
    </w:p>
    <w:p w14:paraId="6998BE63" w14:textId="77777777" w:rsidR="00651AF4" w:rsidRDefault="00651AF4" w:rsidP="00651AF4">
      <w:pPr>
        <w:rPr>
          <w:rStyle w:val="nfaseIntensa"/>
        </w:rPr>
      </w:pPr>
      <w:proofErr w:type="spellStart"/>
      <w:r w:rsidRPr="00651AF4">
        <w:rPr>
          <w:rStyle w:val="nfaseIntensa"/>
        </w:rPr>
        <w:t>Metodos</w:t>
      </w:r>
      <w:proofErr w:type="spellEnd"/>
      <w:r w:rsidRPr="00651AF4">
        <w:rPr>
          <w:rStyle w:val="nfaseIntensa"/>
        </w:rPr>
        <w:t xml:space="preserve"> Proprietário</w:t>
      </w:r>
    </w:p>
    <w:p w14:paraId="0CADFD45" w14:textId="58509262" w:rsidR="00651AF4" w:rsidRPr="00651AF4" w:rsidRDefault="00651AF4" w:rsidP="00651AF4">
      <w:pPr>
        <w:pStyle w:val="PargrafodaLista"/>
        <w:numPr>
          <w:ilvl w:val="0"/>
          <w:numId w:val="4"/>
        </w:numPr>
        <w:rPr>
          <w:i/>
          <w:iCs/>
          <w:color w:val="4472C4" w:themeColor="accent1"/>
        </w:r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void</w:t>
      </w:r>
      <w:proofErr w:type="spellEnd"/>
      <w:r w:rsidRPr="00651AF4">
        <w:t xml:space="preserve"> </w:t>
      </w:r>
      <w:proofErr w:type="spellStart"/>
      <w:proofErr w:type="gramStart"/>
      <w:r w:rsidRPr="00651AF4">
        <w:t>RegistrarProprietario</w:t>
      </w:r>
      <w:proofErr w:type="spellEnd"/>
      <w:r w:rsidRPr="00651AF4">
        <w:t>(</w:t>
      </w:r>
      <w:proofErr w:type="spellStart"/>
      <w:proofErr w:type="gramEnd"/>
      <w:r w:rsidRPr="00651AF4">
        <w:t>int</w:t>
      </w:r>
      <w:proofErr w:type="spellEnd"/>
      <w:r w:rsidRPr="00651AF4">
        <w:t xml:space="preserve"> </w:t>
      </w:r>
      <w:proofErr w:type="spellStart"/>
      <w:r w:rsidRPr="00651AF4">
        <w:t>nif</w:t>
      </w:r>
      <w:proofErr w:type="spellEnd"/>
      <w:r w:rsidRPr="00651AF4">
        <w:t xml:space="preserve">, </w:t>
      </w:r>
      <w:proofErr w:type="spellStart"/>
      <w:r w:rsidRPr="00651AF4">
        <w:t>string</w:t>
      </w:r>
      <w:proofErr w:type="spellEnd"/>
      <w:r w:rsidRPr="00651AF4">
        <w:t xml:space="preserve"> </w:t>
      </w:r>
      <w:proofErr w:type="spellStart"/>
      <w:r w:rsidRPr="00651AF4">
        <w:t>nomeCompleto</w:t>
      </w:r>
      <w:proofErr w:type="spellEnd"/>
      <w:r w:rsidRPr="00651AF4">
        <w:t xml:space="preserve">, </w:t>
      </w:r>
      <w:proofErr w:type="spellStart"/>
      <w:r w:rsidRPr="00651AF4">
        <w:t>string</w:t>
      </w:r>
      <w:proofErr w:type="spellEnd"/>
      <w:r w:rsidRPr="00651AF4">
        <w:t xml:space="preserve"> </w:t>
      </w:r>
      <w:proofErr w:type="spellStart"/>
      <w:r w:rsidRPr="00651AF4">
        <w:t>numeroContacto</w:t>
      </w:r>
      <w:proofErr w:type="spellEnd"/>
      <w:r w:rsidRPr="00651AF4">
        <w:t xml:space="preserve">, </w:t>
      </w:r>
      <w:proofErr w:type="spellStart"/>
      <w:r w:rsidRPr="00651AF4">
        <w:t>DateTime</w:t>
      </w:r>
      <w:proofErr w:type="spellEnd"/>
      <w:r w:rsidRPr="00651AF4">
        <w:t xml:space="preserve"> </w:t>
      </w:r>
      <w:proofErr w:type="spellStart"/>
      <w:r w:rsidRPr="00651AF4">
        <w:t>dataNascimento</w:t>
      </w:r>
      <w:proofErr w:type="spellEnd"/>
      <w:r w:rsidRPr="00651AF4">
        <w:t>)</w:t>
      </w:r>
    </w:p>
    <w:p w14:paraId="3CB69A7D" w14:textId="664D62F6" w:rsidR="00651AF4" w:rsidRPr="00651AF4" w:rsidRDefault="00651AF4" w:rsidP="00651AF4">
      <w:pPr>
        <w:pStyle w:val="PargrafodaLista"/>
        <w:numPr>
          <w:ilvl w:val="0"/>
          <w:numId w:val="4"/>
        </w:numPr>
        <w:rPr>
          <w:i/>
          <w:iCs/>
          <w:color w:val="4472C4" w:themeColor="accent1"/>
        </w:r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List</w:t>
      </w:r>
      <w:proofErr w:type="spellEnd"/>
      <w:r w:rsidRPr="00651AF4">
        <w:t>&lt;</w:t>
      </w:r>
      <w:proofErr w:type="spellStart"/>
      <w:r w:rsidRPr="00651AF4">
        <w:t>Proprietario</w:t>
      </w:r>
      <w:proofErr w:type="spellEnd"/>
      <w:r w:rsidRPr="00651AF4">
        <w:t xml:space="preserve">&gt; </w:t>
      </w:r>
      <w:proofErr w:type="spellStart"/>
      <w:proofErr w:type="gramStart"/>
      <w:r w:rsidRPr="00651AF4">
        <w:t>EncontrarProprietarioPorNome</w:t>
      </w:r>
      <w:proofErr w:type="spellEnd"/>
      <w:r w:rsidRPr="00651AF4">
        <w:t>(</w:t>
      </w:r>
      <w:proofErr w:type="spellStart"/>
      <w:proofErr w:type="gramEnd"/>
      <w:r w:rsidRPr="00651AF4">
        <w:t>string</w:t>
      </w:r>
      <w:proofErr w:type="spellEnd"/>
      <w:r w:rsidRPr="00651AF4">
        <w:t xml:space="preserve"> nome)</w:t>
      </w:r>
    </w:p>
    <w:p w14:paraId="747A3996" w14:textId="43791A96" w:rsidR="00651AF4" w:rsidRPr="00651AF4" w:rsidRDefault="00651AF4" w:rsidP="00651AF4">
      <w:pPr>
        <w:pStyle w:val="PargrafodaLista"/>
        <w:numPr>
          <w:ilvl w:val="0"/>
          <w:numId w:val="4"/>
        </w:numPr>
        <w:rPr>
          <w:i/>
          <w:iCs/>
          <w:color w:val="4472C4" w:themeColor="accent1"/>
        </w:r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void</w:t>
      </w:r>
      <w:proofErr w:type="spellEnd"/>
      <w:r w:rsidRPr="00651AF4">
        <w:t xml:space="preserve"> </w:t>
      </w:r>
      <w:proofErr w:type="spellStart"/>
      <w:proofErr w:type="gramStart"/>
      <w:r w:rsidRPr="00651AF4">
        <w:t>RegistrarFalecimentoProprietario</w:t>
      </w:r>
      <w:proofErr w:type="spellEnd"/>
      <w:r w:rsidRPr="00651AF4">
        <w:t>(</w:t>
      </w:r>
      <w:proofErr w:type="spellStart"/>
      <w:proofErr w:type="gramEnd"/>
      <w:r w:rsidRPr="00651AF4">
        <w:t>int</w:t>
      </w:r>
      <w:proofErr w:type="spellEnd"/>
      <w:r w:rsidRPr="00651AF4">
        <w:t xml:space="preserve"> </w:t>
      </w:r>
      <w:proofErr w:type="spellStart"/>
      <w:r w:rsidRPr="00651AF4">
        <w:t>nif</w:t>
      </w:r>
      <w:proofErr w:type="spellEnd"/>
      <w:r w:rsidRPr="00651AF4">
        <w:t>)</w:t>
      </w:r>
    </w:p>
    <w:p w14:paraId="46347D43" w14:textId="77777777" w:rsidR="00651AF4" w:rsidRPr="00651AF4" w:rsidRDefault="00651AF4" w:rsidP="00651AF4">
      <w:pPr>
        <w:pStyle w:val="PargrafodaLista"/>
        <w:numPr>
          <w:ilvl w:val="0"/>
          <w:numId w:val="4"/>
        </w:numPr>
        <w:rPr>
          <w:i/>
          <w:iCs/>
          <w:color w:val="4472C4" w:themeColor="accent1"/>
          <w:lang w:val="en-US"/>
        </w:rPr>
      </w:pPr>
      <w:r w:rsidRPr="00651AF4">
        <w:rPr>
          <w:lang w:val="en-US"/>
        </w:rPr>
        <w:t xml:space="preserve">public bool </w:t>
      </w:r>
      <w:proofErr w:type="spellStart"/>
      <w:proofErr w:type="gramStart"/>
      <w:r w:rsidRPr="00651AF4">
        <w:rPr>
          <w:lang w:val="en-US"/>
        </w:rPr>
        <w:t>RemoverProprietario</w:t>
      </w:r>
      <w:proofErr w:type="spellEnd"/>
      <w:r w:rsidRPr="00651AF4">
        <w:rPr>
          <w:lang w:val="en-US"/>
        </w:rPr>
        <w:t>(</w:t>
      </w:r>
      <w:proofErr w:type="gramEnd"/>
      <w:r w:rsidRPr="00651AF4">
        <w:rPr>
          <w:lang w:val="en-US"/>
        </w:rPr>
        <w:t xml:space="preserve">int </w:t>
      </w:r>
      <w:proofErr w:type="spellStart"/>
      <w:r w:rsidRPr="00651AF4">
        <w:rPr>
          <w:lang w:val="en-US"/>
        </w:rPr>
        <w:t>nif</w:t>
      </w:r>
      <w:proofErr w:type="spellEnd"/>
      <w:r w:rsidRPr="00651AF4">
        <w:rPr>
          <w:lang w:val="en-US"/>
        </w:rPr>
        <w:t>)</w:t>
      </w:r>
    </w:p>
    <w:p w14:paraId="52C09E5A" w14:textId="77777777" w:rsidR="00651AF4" w:rsidRPr="00651AF4" w:rsidRDefault="00651AF4" w:rsidP="00651AF4">
      <w:pPr>
        <w:pStyle w:val="PargrafodaLista"/>
        <w:numPr>
          <w:ilvl w:val="0"/>
          <w:numId w:val="4"/>
        </w:numPr>
        <w:rPr>
          <w:i/>
          <w:iCs/>
          <w:color w:val="4472C4" w:themeColor="accent1"/>
        </w:r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Proprietario</w:t>
      </w:r>
      <w:proofErr w:type="spellEnd"/>
      <w:r w:rsidRPr="00651AF4">
        <w:t xml:space="preserve"> </w:t>
      </w:r>
      <w:proofErr w:type="spellStart"/>
      <w:proofErr w:type="gramStart"/>
      <w:r w:rsidRPr="00651AF4">
        <w:t>ObterProprietario</w:t>
      </w:r>
      <w:proofErr w:type="spellEnd"/>
      <w:r w:rsidRPr="00651AF4">
        <w:t>(</w:t>
      </w:r>
      <w:proofErr w:type="spellStart"/>
      <w:proofErr w:type="gramEnd"/>
      <w:r w:rsidRPr="00651AF4">
        <w:t>int</w:t>
      </w:r>
      <w:proofErr w:type="spellEnd"/>
      <w:r w:rsidRPr="00651AF4">
        <w:t xml:space="preserve"> </w:t>
      </w:r>
      <w:proofErr w:type="spellStart"/>
      <w:r w:rsidRPr="00651AF4">
        <w:t>nif</w:t>
      </w:r>
      <w:proofErr w:type="spellEnd"/>
      <w:r w:rsidRPr="00651AF4">
        <w:t>)</w:t>
      </w:r>
    </w:p>
    <w:p w14:paraId="3B976B64" w14:textId="77777777" w:rsidR="00651AF4" w:rsidRPr="00651AF4" w:rsidRDefault="00651AF4" w:rsidP="00651AF4">
      <w:pPr>
        <w:pStyle w:val="PargrafodaLista"/>
        <w:numPr>
          <w:ilvl w:val="0"/>
          <w:numId w:val="4"/>
        </w:numPr>
        <w:rPr>
          <w:i/>
          <w:iCs/>
          <w:color w:val="4472C4" w:themeColor="accent1"/>
        </w:r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List</w:t>
      </w:r>
      <w:proofErr w:type="spellEnd"/>
      <w:r w:rsidRPr="00651AF4">
        <w:t>&lt;</w:t>
      </w:r>
      <w:proofErr w:type="spellStart"/>
      <w:r w:rsidRPr="00651AF4">
        <w:t>Proprietario</w:t>
      </w:r>
      <w:proofErr w:type="spellEnd"/>
      <w:r w:rsidRPr="00651AF4">
        <w:t xml:space="preserve">&gt; </w:t>
      </w:r>
      <w:proofErr w:type="spellStart"/>
      <w:proofErr w:type="gramStart"/>
      <w:r w:rsidRPr="00651AF4">
        <w:t>ObterTodosProprietarios</w:t>
      </w:r>
      <w:proofErr w:type="spellEnd"/>
      <w:r w:rsidRPr="00651AF4">
        <w:t>(</w:t>
      </w:r>
      <w:proofErr w:type="gramEnd"/>
      <w:r w:rsidRPr="00651AF4">
        <w:t>)</w:t>
      </w:r>
    </w:p>
    <w:p w14:paraId="10F0E00F" w14:textId="3AFFBEC2" w:rsidR="00651AF4" w:rsidRPr="00651AF4" w:rsidRDefault="00651AF4" w:rsidP="00651AF4">
      <w:pPr>
        <w:pStyle w:val="PargrafodaLista"/>
        <w:numPr>
          <w:ilvl w:val="0"/>
          <w:numId w:val="4"/>
        </w:numPr>
        <w:rPr>
          <w:rStyle w:val="nfaseIntensa"/>
        </w:r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bool</w:t>
      </w:r>
      <w:proofErr w:type="spellEnd"/>
      <w:r w:rsidRPr="00651AF4">
        <w:t xml:space="preserve"> </w:t>
      </w:r>
      <w:proofErr w:type="spellStart"/>
      <w:proofErr w:type="gramStart"/>
      <w:r w:rsidRPr="00651AF4">
        <w:t>ExisteProprietario</w:t>
      </w:r>
      <w:proofErr w:type="spellEnd"/>
      <w:r w:rsidRPr="00651AF4">
        <w:t>(</w:t>
      </w:r>
      <w:proofErr w:type="spellStart"/>
      <w:proofErr w:type="gramEnd"/>
      <w:r w:rsidRPr="00651AF4">
        <w:t>int</w:t>
      </w:r>
      <w:proofErr w:type="spellEnd"/>
      <w:r w:rsidRPr="00651AF4">
        <w:t xml:space="preserve"> </w:t>
      </w:r>
      <w:proofErr w:type="spellStart"/>
      <w:r w:rsidRPr="00651AF4">
        <w:t>nif</w:t>
      </w:r>
      <w:proofErr w:type="spellEnd"/>
      <w:r w:rsidRPr="00651AF4">
        <w:t>)</w:t>
      </w:r>
      <w:r w:rsidRPr="00651AF4">
        <w:br/>
      </w:r>
    </w:p>
    <w:p w14:paraId="6F3E9359" w14:textId="77777777" w:rsidR="00651AF4" w:rsidRDefault="00651AF4" w:rsidP="00651AF4">
      <w:pPr>
        <w:rPr>
          <w:rStyle w:val="nfaseIntensa"/>
        </w:rPr>
      </w:pPr>
      <w:proofErr w:type="spellStart"/>
      <w:r w:rsidRPr="00651AF4">
        <w:rPr>
          <w:rStyle w:val="nfaseIntensa"/>
        </w:rPr>
        <w:t>Metodos</w:t>
      </w:r>
      <w:proofErr w:type="spellEnd"/>
      <w:r w:rsidRPr="00651AF4">
        <w:rPr>
          <w:rStyle w:val="nfaseIntensa"/>
        </w:rPr>
        <w:t xml:space="preserve"> </w:t>
      </w:r>
      <w:proofErr w:type="gramStart"/>
      <w:r w:rsidRPr="00651AF4">
        <w:rPr>
          <w:rStyle w:val="nfaseIntensa"/>
        </w:rPr>
        <w:t>Veiculo</w:t>
      </w:r>
      <w:proofErr w:type="gramEnd"/>
    </w:p>
    <w:p w14:paraId="02DF0129" w14:textId="77777777" w:rsidR="00651AF4" w:rsidRDefault="00651AF4" w:rsidP="00651AF4">
      <w:pPr>
        <w:pStyle w:val="PargrafodaLista"/>
        <w:numPr>
          <w:ilvl w:val="0"/>
          <w:numId w:val="5"/>
        </w:num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void</w:t>
      </w:r>
      <w:proofErr w:type="spellEnd"/>
      <w:r w:rsidRPr="00651AF4">
        <w:t xml:space="preserve"> </w:t>
      </w:r>
      <w:proofErr w:type="spellStart"/>
      <w:proofErr w:type="gramStart"/>
      <w:r w:rsidRPr="00651AF4">
        <w:t>RegistrarVeiculo</w:t>
      </w:r>
      <w:proofErr w:type="spellEnd"/>
      <w:r w:rsidRPr="00651AF4">
        <w:t>(</w:t>
      </w:r>
      <w:proofErr w:type="spellStart"/>
      <w:proofErr w:type="gramEnd"/>
      <w:r w:rsidRPr="00651AF4">
        <w:t>string</w:t>
      </w:r>
      <w:proofErr w:type="spellEnd"/>
      <w:r w:rsidRPr="00651AF4">
        <w:t xml:space="preserve"> matricula, </w:t>
      </w:r>
      <w:proofErr w:type="spellStart"/>
      <w:r w:rsidRPr="00651AF4">
        <w:t>string</w:t>
      </w:r>
      <w:proofErr w:type="spellEnd"/>
      <w:r w:rsidRPr="00651AF4">
        <w:t xml:space="preserve"> marca, </w:t>
      </w:r>
      <w:proofErr w:type="spellStart"/>
      <w:r w:rsidRPr="00651AF4">
        <w:t>string</w:t>
      </w:r>
      <w:proofErr w:type="spellEnd"/>
      <w:r w:rsidRPr="00651AF4">
        <w:t xml:space="preserve"> modelo, </w:t>
      </w:r>
      <w:proofErr w:type="spellStart"/>
      <w:r w:rsidRPr="00651AF4">
        <w:t>int</w:t>
      </w:r>
      <w:proofErr w:type="spellEnd"/>
      <w:r w:rsidRPr="00651AF4">
        <w:t xml:space="preserve"> </w:t>
      </w:r>
      <w:proofErr w:type="spellStart"/>
      <w:r w:rsidRPr="00651AF4">
        <w:t>anoConstrucao</w:t>
      </w:r>
      <w:proofErr w:type="spellEnd"/>
      <w:r w:rsidRPr="00651AF4">
        <w:t xml:space="preserve">, </w:t>
      </w:r>
      <w:proofErr w:type="spellStart"/>
      <w:r w:rsidRPr="00651AF4">
        <w:t>DateTime</w:t>
      </w:r>
      <w:proofErr w:type="spellEnd"/>
      <w:r w:rsidRPr="00651AF4">
        <w:t xml:space="preserve"> </w:t>
      </w:r>
      <w:proofErr w:type="spellStart"/>
      <w:r w:rsidRPr="00651AF4">
        <w:t>dataInicioCirculacao</w:t>
      </w:r>
      <w:proofErr w:type="spellEnd"/>
      <w:r w:rsidRPr="00651AF4">
        <w:t xml:space="preserve">, </w:t>
      </w:r>
      <w:proofErr w:type="spellStart"/>
      <w:r w:rsidRPr="00651AF4">
        <w:t>string</w:t>
      </w:r>
      <w:proofErr w:type="spellEnd"/>
      <w:r w:rsidRPr="00651AF4">
        <w:t xml:space="preserve"> </w:t>
      </w:r>
      <w:proofErr w:type="spellStart"/>
      <w:r w:rsidRPr="00651AF4">
        <w:t>combustivel</w:t>
      </w:r>
      <w:proofErr w:type="spellEnd"/>
      <w:r w:rsidRPr="00651AF4">
        <w:t xml:space="preserve">, </w:t>
      </w:r>
      <w:proofErr w:type="spellStart"/>
      <w:r w:rsidRPr="00651AF4">
        <w:t>string</w:t>
      </w:r>
      <w:proofErr w:type="spellEnd"/>
      <w:r w:rsidRPr="00651AF4">
        <w:t xml:space="preserve"> cor, </w:t>
      </w:r>
      <w:proofErr w:type="spellStart"/>
      <w:r w:rsidRPr="00651AF4">
        <w:t>int</w:t>
      </w:r>
      <w:proofErr w:type="spellEnd"/>
      <w:r w:rsidRPr="00651AF4">
        <w:t xml:space="preserve"> lugares)</w:t>
      </w:r>
    </w:p>
    <w:p w14:paraId="2F3BB360" w14:textId="77777777" w:rsidR="00651AF4" w:rsidRDefault="00651AF4" w:rsidP="00651AF4">
      <w:pPr>
        <w:pStyle w:val="PargrafodaLista"/>
        <w:numPr>
          <w:ilvl w:val="0"/>
          <w:numId w:val="5"/>
        </w:num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void</w:t>
      </w:r>
      <w:proofErr w:type="spellEnd"/>
      <w:r w:rsidRPr="00651AF4">
        <w:t xml:space="preserve"> </w:t>
      </w:r>
      <w:proofErr w:type="spellStart"/>
      <w:proofErr w:type="gramStart"/>
      <w:r w:rsidRPr="00651AF4">
        <w:t>ComprarVeiculoNovo</w:t>
      </w:r>
      <w:proofErr w:type="spellEnd"/>
      <w:r w:rsidRPr="00651AF4">
        <w:t>(</w:t>
      </w:r>
      <w:proofErr w:type="spellStart"/>
      <w:proofErr w:type="gramEnd"/>
      <w:r w:rsidRPr="00651AF4">
        <w:t>int</w:t>
      </w:r>
      <w:proofErr w:type="spellEnd"/>
      <w:r w:rsidRPr="00651AF4">
        <w:t xml:space="preserve"> </w:t>
      </w:r>
      <w:proofErr w:type="spellStart"/>
      <w:r w:rsidRPr="00651AF4">
        <w:t>nifProprietario</w:t>
      </w:r>
      <w:proofErr w:type="spellEnd"/>
      <w:r w:rsidRPr="00651AF4">
        <w:t xml:space="preserve">, Veiculo </w:t>
      </w:r>
      <w:proofErr w:type="spellStart"/>
      <w:r w:rsidRPr="00651AF4">
        <w:t>veiculo</w:t>
      </w:r>
      <w:proofErr w:type="spellEnd"/>
      <w:r w:rsidRPr="00651AF4">
        <w:t>)</w:t>
      </w:r>
    </w:p>
    <w:p w14:paraId="66A41BCF" w14:textId="77777777" w:rsidR="00651AF4" w:rsidRDefault="00651AF4" w:rsidP="00651AF4">
      <w:pPr>
        <w:pStyle w:val="PargrafodaLista"/>
        <w:numPr>
          <w:ilvl w:val="0"/>
          <w:numId w:val="5"/>
        </w:num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void</w:t>
      </w:r>
      <w:proofErr w:type="spellEnd"/>
      <w:r w:rsidRPr="00651AF4">
        <w:t xml:space="preserve"> </w:t>
      </w:r>
      <w:proofErr w:type="spellStart"/>
      <w:proofErr w:type="gramStart"/>
      <w:r w:rsidRPr="00651AF4">
        <w:t>ComprarVeiculoEmSegundaMao</w:t>
      </w:r>
      <w:proofErr w:type="spellEnd"/>
      <w:r w:rsidRPr="00651AF4">
        <w:t>(</w:t>
      </w:r>
      <w:proofErr w:type="spellStart"/>
      <w:proofErr w:type="gramEnd"/>
      <w:r w:rsidRPr="00651AF4">
        <w:t>int</w:t>
      </w:r>
      <w:proofErr w:type="spellEnd"/>
      <w:r w:rsidRPr="00651AF4">
        <w:t xml:space="preserve"> </w:t>
      </w:r>
      <w:proofErr w:type="spellStart"/>
      <w:r w:rsidRPr="00651AF4">
        <w:t>nifComprador</w:t>
      </w:r>
      <w:proofErr w:type="spellEnd"/>
      <w:r w:rsidRPr="00651AF4">
        <w:t xml:space="preserve">, Veiculo </w:t>
      </w:r>
      <w:proofErr w:type="spellStart"/>
      <w:r w:rsidRPr="00651AF4">
        <w:t>veiculo</w:t>
      </w:r>
      <w:proofErr w:type="spellEnd"/>
      <w:r w:rsidRPr="00651AF4">
        <w:t>)</w:t>
      </w:r>
    </w:p>
    <w:p w14:paraId="4BD4D12E" w14:textId="77777777" w:rsidR="00651AF4" w:rsidRDefault="00651AF4" w:rsidP="00651AF4">
      <w:pPr>
        <w:pStyle w:val="PargrafodaLista"/>
        <w:numPr>
          <w:ilvl w:val="0"/>
          <w:numId w:val="5"/>
        </w:numPr>
        <w:rPr>
          <w:lang w:val="en-US"/>
        </w:rPr>
      </w:pPr>
      <w:r w:rsidRPr="00651AF4">
        <w:rPr>
          <w:lang w:val="en-US"/>
        </w:rPr>
        <w:t xml:space="preserve">public bool </w:t>
      </w:r>
      <w:proofErr w:type="spellStart"/>
      <w:proofErr w:type="gramStart"/>
      <w:r w:rsidRPr="00651AF4">
        <w:rPr>
          <w:lang w:val="en-US"/>
        </w:rPr>
        <w:t>RemoverVeiculo</w:t>
      </w:r>
      <w:proofErr w:type="spellEnd"/>
      <w:r w:rsidRPr="00651AF4">
        <w:rPr>
          <w:lang w:val="en-US"/>
        </w:rPr>
        <w:t>(</w:t>
      </w:r>
      <w:proofErr w:type="gramEnd"/>
      <w:r w:rsidRPr="00651AF4">
        <w:rPr>
          <w:lang w:val="en-US"/>
        </w:rPr>
        <w:t>string matricula)</w:t>
      </w:r>
    </w:p>
    <w:p w14:paraId="3B1023F1" w14:textId="77777777" w:rsidR="00651AF4" w:rsidRDefault="00651AF4" w:rsidP="00651AF4">
      <w:pPr>
        <w:pStyle w:val="PargrafodaLista"/>
        <w:numPr>
          <w:ilvl w:val="0"/>
          <w:numId w:val="5"/>
        </w:numPr>
      </w:pPr>
      <w:proofErr w:type="spellStart"/>
      <w:r w:rsidRPr="00651AF4">
        <w:t>public</w:t>
      </w:r>
      <w:proofErr w:type="spellEnd"/>
      <w:r w:rsidRPr="00651AF4">
        <w:t xml:space="preserve"> Veiculo </w:t>
      </w:r>
      <w:proofErr w:type="spellStart"/>
      <w:proofErr w:type="gramStart"/>
      <w:r w:rsidRPr="00651AF4">
        <w:t>ObterVeiculo</w:t>
      </w:r>
      <w:proofErr w:type="spellEnd"/>
      <w:r w:rsidRPr="00651AF4">
        <w:t>(</w:t>
      </w:r>
      <w:proofErr w:type="spellStart"/>
      <w:proofErr w:type="gramEnd"/>
      <w:r w:rsidRPr="00651AF4">
        <w:t>string</w:t>
      </w:r>
      <w:proofErr w:type="spellEnd"/>
      <w:r w:rsidRPr="00651AF4">
        <w:t xml:space="preserve"> matricula)</w:t>
      </w:r>
    </w:p>
    <w:p w14:paraId="38F445B8" w14:textId="77777777" w:rsidR="00651AF4" w:rsidRDefault="00651AF4" w:rsidP="00651AF4">
      <w:pPr>
        <w:pStyle w:val="PargrafodaLista"/>
        <w:numPr>
          <w:ilvl w:val="0"/>
          <w:numId w:val="5"/>
        </w:num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List</w:t>
      </w:r>
      <w:proofErr w:type="spellEnd"/>
      <w:r w:rsidRPr="00651AF4">
        <w:t xml:space="preserve">&lt;Veiculo&gt; </w:t>
      </w:r>
      <w:proofErr w:type="spellStart"/>
      <w:proofErr w:type="gramStart"/>
      <w:r w:rsidRPr="00651AF4">
        <w:t>ObterTodosVeiculos</w:t>
      </w:r>
      <w:proofErr w:type="spellEnd"/>
      <w:r w:rsidRPr="00651AF4">
        <w:t>(</w:t>
      </w:r>
      <w:proofErr w:type="gramEnd"/>
      <w:r w:rsidRPr="00651AF4">
        <w:t>)</w:t>
      </w:r>
    </w:p>
    <w:p w14:paraId="76426C43" w14:textId="77777777" w:rsidR="00651AF4" w:rsidRDefault="00651AF4" w:rsidP="00651AF4">
      <w:pPr>
        <w:pStyle w:val="PargrafodaLista"/>
        <w:numPr>
          <w:ilvl w:val="0"/>
          <w:numId w:val="5"/>
        </w:num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bool</w:t>
      </w:r>
      <w:proofErr w:type="spellEnd"/>
      <w:r w:rsidRPr="00651AF4">
        <w:t xml:space="preserve"> </w:t>
      </w:r>
      <w:proofErr w:type="spellStart"/>
      <w:proofErr w:type="gramStart"/>
      <w:r w:rsidRPr="00651AF4">
        <w:t>ExisteVeiculo</w:t>
      </w:r>
      <w:proofErr w:type="spellEnd"/>
      <w:r w:rsidRPr="00651AF4">
        <w:t>(</w:t>
      </w:r>
      <w:proofErr w:type="spellStart"/>
      <w:proofErr w:type="gramEnd"/>
      <w:r w:rsidRPr="00651AF4">
        <w:t>string</w:t>
      </w:r>
      <w:proofErr w:type="spellEnd"/>
      <w:r w:rsidRPr="00651AF4">
        <w:t xml:space="preserve"> matricula)</w:t>
      </w:r>
    </w:p>
    <w:p w14:paraId="2B2A4BFD" w14:textId="77777777" w:rsidR="007311E1" w:rsidRDefault="00651AF4" w:rsidP="00651AF4">
      <w:pPr>
        <w:pStyle w:val="PargrafodaLista"/>
        <w:numPr>
          <w:ilvl w:val="0"/>
          <w:numId w:val="5"/>
        </w:numPr>
      </w:pPr>
      <w:proofErr w:type="spellStart"/>
      <w:r w:rsidRPr="00651AF4">
        <w:t>public</w:t>
      </w:r>
      <w:proofErr w:type="spellEnd"/>
      <w:r w:rsidRPr="00651AF4">
        <w:t xml:space="preserve"> </w:t>
      </w:r>
      <w:proofErr w:type="spellStart"/>
      <w:r w:rsidRPr="00651AF4">
        <w:t>List</w:t>
      </w:r>
      <w:proofErr w:type="spellEnd"/>
      <w:r w:rsidRPr="00651AF4">
        <w:t xml:space="preserve">&lt;Veiculo&gt; </w:t>
      </w:r>
      <w:proofErr w:type="spellStart"/>
      <w:proofErr w:type="gramStart"/>
      <w:r w:rsidRPr="00651AF4">
        <w:t>EncontrarVeiculosPorModelo</w:t>
      </w:r>
      <w:proofErr w:type="spellEnd"/>
      <w:r w:rsidRPr="00651AF4">
        <w:t>(</w:t>
      </w:r>
      <w:proofErr w:type="spellStart"/>
      <w:proofErr w:type="gramEnd"/>
      <w:r w:rsidRPr="00651AF4">
        <w:t>string</w:t>
      </w:r>
      <w:proofErr w:type="spellEnd"/>
      <w:r w:rsidRPr="00651AF4">
        <w:t xml:space="preserve"> </w:t>
      </w:r>
      <w:proofErr w:type="spellStart"/>
      <w:r w:rsidRPr="00651AF4">
        <w:t>model</w:t>
      </w:r>
      <w:proofErr w:type="spellEnd"/>
      <w:r w:rsidRPr="00651AF4">
        <w:t>)</w:t>
      </w:r>
      <w:r w:rsidRPr="00651AF4">
        <w:br/>
      </w:r>
    </w:p>
    <w:p w14:paraId="70317E42" w14:textId="77777777" w:rsidR="007311E1" w:rsidRDefault="007311E1" w:rsidP="007311E1">
      <w:pPr>
        <w:rPr>
          <w:rStyle w:val="nfaseIntensa"/>
        </w:rPr>
      </w:pPr>
      <w:r w:rsidRPr="007311E1">
        <w:rPr>
          <w:rStyle w:val="nfaseIntensa"/>
        </w:rPr>
        <w:t xml:space="preserve">Métodos </w:t>
      </w:r>
      <w:proofErr w:type="spellStart"/>
      <w:r w:rsidRPr="007311E1">
        <w:rPr>
          <w:rStyle w:val="nfaseIntensa"/>
        </w:rPr>
        <w:t>HashTable</w:t>
      </w:r>
      <w:proofErr w:type="spellEnd"/>
    </w:p>
    <w:p w14:paraId="64765E7A" w14:textId="77777777" w:rsidR="007311E1" w:rsidRDefault="007311E1" w:rsidP="007311E1">
      <w:pPr>
        <w:pStyle w:val="PargrafodaLista"/>
        <w:numPr>
          <w:ilvl w:val="0"/>
          <w:numId w:val="8"/>
        </w:numPr>
        <w:rPr>
          <w:lang w:val="en-US"/>
        </w:rPr>
      </w:pPr>
      <w:r w:rsidRPr="007311E1">
        <w:rPr>
          <w:lang w:val="en-US"/>
        </w:rPr>
        <w:t xml:space="preserve">public </w:t>
      </w:r>
      <w:proofErr w:type="spellStart"/>
      <w:proofErr w:type="gramStart"/>
      <w:r w:rsidRPr="007311E1">
        <w:rPr>
          <w:lang w:val="en-US"/>
        </w:rPr>
        <w:t>MyHashTable</w:t>
      </w:r>
      <w:proofErr w:type="spellEnd"/>
      <w:r w:rsidRPr="007311E1">
        <w:rPr>
          <w:lang w:val="en-US"/>
        </w:rPr>
        <w:t>(</w:t>
      </w:r>
      <w:proofErr w:type="gramEnd"/>
      <w:r w:rsidRPr="007311E1">
        <w:rPr>
          <w:lang w:val="en-US"/>
        </w:rPr>
        <w:t>)</w:t>
      </w:r>
    </w:p>
    <w:p w14:paraId="7F4D6A51" w14:textId="77777777" w:rsidR="007311E1" w:rsidRDefault="007311E1" w:rsidP="007311E1">
      <w:pPr>
        <w:pStyle w:val="PargrafodaLista"/>
        <w:numPr>
          <w:ilvl w:val="0"/>
          <w:numId w:val="8"/>
        </w:numPr>
        <w:rPr>
          <w:lang w:val="en-US"/>
        </w:rPr>
      </w:pPr>
      <w:r w:rsidRPr="007311E1">
        <w:rPr>
          <w:lang w:val="en-US"/>
        </w:rPr>
        <w:t xml:space="preserve">public </w:t>
      </w:r>
      <w:proofErr w:type="spellStart"/>
      <w:r w:rsidRPr="007311E1">
        <w:rPr>
          <w:lang w:val="en-US"/>
        </w:rPr>
        <w:t>KeyValuePair</w:t>
      </w:r>
      <w:proofErr w:type="spellEnd"/>
      <w:r w:rsidRPr="007311E1">
        <w:rPr>
          <w:lang w:val="en-US"/>
        </w:rPr>
        <w:t>&lt;</w:t>
      </w:r>
      <w:proofErr w:type="spellStart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>, TValue</w:t>
      </w:r>
      <w:proofErr w:type="gramStart"/>
      <w:r w:rsidRPr="007311E1">
        <w:rPr>
          <w:lang w:val="en-US"/>
        </w:rPr>
        <w:t>&gt;[</w:t>
      </w:r>
      <w:proofErr w:type="gramEnd"/>
      <w:r w:rsidRPr="007311E1">
        <w:rPr>
          <w:lang w:val="en-US"/>
        </w:rPr>
        <w:t xml:space="preserve">] </w:t>
      </w:r>
      <w:proofErr w:type="spellStart"/>
      <w:r w:rsidRPr="007311E1">
        <w:rPr>
          <w:lang w:val="en-US"/>
        </w:rPr>
        <w:t>ObterTodos</w:t>
      </w:r>
      <w:proofErr w:type="spellEnd"/>
      <w:r w:rsidRPr="007311E1">
        <w:rPr>
          <w:lang w:val="en-US"/>
        </w:rPr>
        <w:t>()</w:t>
      </w:r>
    </w:p>
    <w:p w14:paraId="5D273E64" w14:textId="77777777" w:rsidR="007311E1" w:rsidRDefault="007311E1" w:rsidP="007311E1">
      <w:pPr>
        <w:pStyle w:val="PargrafodaLista"/>
        <w:numPr>
          <w:ilvl w:val="0"/>
          <w:numId w:val="8"/>
        </w:numPr>
        <w:rPr>
          <w:lang w:val="en-US"/>
        </w:rPr>
      </w:pPr>
      <w:r w:rsidRPr="007311E1">
        <w:rPr>
          <w:lang w:val="en-US"/>
        </w:rPr>
        <w:t xml:space="preserve">public void </w:t>
      </w:r>
      <w:proofErr w:type="spellStart"/>
      <w:proofErr w:type="gramStart"/>
      <w:r w:rsidRPr="007311E1">
        <w:rPr>
          <w:lang w:val="en-US"/>
        </w:rPr>
        <w:t>Adicionar</w:t>
      </w:r>
      <w:proofErr w:type="spellEnd"/>
      <w:r w:rsidRPr="007311E1">
        <w:rPr>
          <w:lang w:val="en-US"/>
        </w:rPr>
        <w:t>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key, TValue value)</w:t>
      </w:r>
    </w:p>
    <w:p w14:paraId="78B9DF0D" w14:textId="77777777" w:rsidR="007311E1" w:rsidRDefault="007311E1" w:rsidP="007311E1">
      <w:pPr>
        <w:pStyle w:val="PargrafodaLista"/>
        <w:numPr>
          <w:ilvl w:val="0"/>
          <w:numId w:val="8"/>
        </w:numPr>
        <w:rPr>
          <w:lang w:val="en-US"/>
        </w:rPr>
      </w:pPr>
      <w:r w:rsidRPr="007311E1">
        <w:rPr>
          <w:lang w:val="en-US"/>
        </w:rPr>
        <w:t xml:space="preserve">public bool </w:t>
      </w:r>
      <w:proofErr w:type="gramStart"/>
      <w:r w:rsidRPr="007311E1">
        <w:rPr>
          <w:lang w:val="en-US"/>
        </w:rPr>
        <w:t>Remover(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key)</w:t>
      </w:r>
    </w:p>
    <w:p w14:paraId="0BA77C3A" w14:textId="77777777" w:rsidR="007311E1" w:rsidRDefault="007311E1" w:rsidP="007311E1">
      <w:pPr>
        <w:pStyle w:val="PargrafodaLista"/>
        <w:numPr>
          <w:ilvl w:val="0"/>
          <w:numId w:val="8"/>
        </w:numPr>
        <w:rPr>
          <w:lang w:val="en-US"/>
        </w:rPr>
      </w:pPr>
      <w:r w:rsidRPr="007311E1">
        <w:rPr>
          <w:lang w:val="en-US"/>
        </w:rPr>
        <w:t xml:space="preserve">public TValue </w:t>
      </w:r>
      <w:proofErr w:type="spellStart"/>
      <w:proofErr w:type="gramStart"/>
      <w:r w:rsidRPr="007311E1">
        <w:rPr>
          <w:lang w:val="en-US"/>
        </w:rPr>
        <w:t>Obter</w:t>
      </w:r>
      <w:proofErr w:type="spellEnd"/>
      <w:r w:rsidRPr="007311E1">
        <w:rPr>
          <w:lang w:val="en-US"/>
        </w:rPr>
        <w:t>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key)</w:t>
      </w:r>
    </w:p>
    <w:p w14:paraId="6E642CB2" w14:textId="77777777" w:rsidR="007311E1" w:rsidRDefault="007311E1" w:rsidP="007311E1">
      <w:pPr>
        <w:pStyle w:val="PargrafodaLista"/>
        <w:numPr>
          <w:ilvl w:val="0"/>
          <w:numId w:val="8"/>
        </w:numPr>
        <w:rPr>
          <w:lang w:val="en-US"/>
        </w:rPr>
      </w:pPr>
      <w:r w:rsidRPr="007311E1">
        <w:rPr>
          <w:lang w:val="en-US"/>
        </w:rPr>
        <w:t xml:space="preserve">public bool </w:t>
      </w:r>
      <w:proofErr w:type="spellStart"/>
      <w:proofErr w:type="gramStart"/>
      <w:r w:rsidRPr="007311E1">
        <w:rPr>
          <w:lang w:val="en-US"/>
        </w:rPr>
        <w:t>ContainsKey</w:t>
      </w:r>
      <w:proofErr w:type="spellEnd"/>
      <w:r w:rsidRPr="007311E1">
        <w:rPr>
          <w:lang w:val="en-US"/>
        </w:rPr>
        <w:t>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key)</w:t>
      </w:r>
    </w:p>
    <w:p w14:paraId="4DE6A4FD" w14:textId="77777777" w:rsidR="007311E1" w:rsidRDefault="007311E1" w:rsidP="007311E1">
      <w:pPr>
        <w:pStyle w:val="PargrafodaLista"/>
        <w:numPr>
          <w:ilvl w:val="0"/>
          <w:numId w:val="8"/>
        </w:numPr>
        <w:rPr>
          <w:lang w:val="en-US"/>
        </w:rPr>
      </w:pPr>
      <w:r w:rsidRPr="007311E1">
        <w:rPr>
          <w:lang w:val="en-US"/>
        </w:rPr>
        <w:t xml:space="preserve">private int </w:t>
      </w:r>
      <w:proofErr w:type="spellStart"/>
      <w:proofErr w:type="gramStart"/>
      <w:r w:rsidRPr="007311E1">
        <w:rPr>
          <w:lang w:val="en-US"/>
        </w:rPr>
        <w:t>GetIndex</w:t>
      </w:r>
      <w:proofErr w:type="spellEnd"/>
      <w:r w:rsidRPr="007311E1">
        <w:rPr>
          <w:lang w:val="en-US"/>
        </w:rPr>
        <w:t>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key)</w:t>
      </w:r>
    </w:p>
    <w:p w14:paraId="053587C9" w14:textId="71A6D1F4" w:rsidR="007311E1" w:rsidRPr="007311E1" w:rsidRDefault="007311E1" w:rsidP="007311E1">
      <w:pPr>
        <w:rPr>
          <w:i/>
          <w:iCs/>
          <w:color w:val="4472C4" w:themeColor="accent1"/>
        </w:rPr>
      </w:pPr>
      <w:r w:rsidRPr="007311E1">
        <w:rPr>
          <w:rStyle w:val="nfaseIntensa"/>
        </w:rPr>
        <w:t xml:space="preserve">Métodos </w:t>
      </w:r>
      <w:proofErr w:type="spellStart"/>
      <w:r w:rsidRPr="007311E1">
        <w:rPr>
          <w:rStyle w:val="nfaseIntensa"/>
        </w:rPr>
        <w:t>LinkedList</w:t>
      </w:r>
      <w:proofErr w:type="spellEnd"/>
    </w:p>
    <w:p w14:paraId="61B6EE37" w14:textId="77777777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t>public</w:t>
      </w:r>
      <w:proofErr w:type="spellEnd"/>
      <w:r w:rsidRPr="007311E1">
        <w:t xml:space="preserve"> </w:t>
      </w:r>
      <w:proofErr w:type="spellStart"/>
      <w:r w:rsidRPr="007311E1">
        <w:t>void</w:t>
      </w:r>
      <w:proofErr w:type="spellEnd"/>
      <w:r w:rsidRPr="007311E1">
        <w:t xml:space="preserve"> </w:t>
      </w:r>
      <w:proofErr w:type="spellStart"/>
      <w:proofErr w:type="gramStart"/>
      <w:r w:rsidRPr="007311E1">
        <w:t>AdicionarFinal</w:t>
      </w:r>
      <w:proofErr w:type="spellEnd"/>
      <w:r w:rsidRPr="007311E1">
        <w:t>(</w:t>
      </w:r>
      <w:proofErr w:type="gramEnd"/>
      <w:r w:rsidRPr="007311E1">
        <w:t>T data)</w:t>
      </w:r>
      <w:proofErr w:type="spellStart"/>
    </w:p>
    <w:p w14:paraId="52FE2E6E" w14:textId="77777777" w:rsidR="007311E1" w:rsidRDefault="007311E1" w:rsidP="007311E1">
      <w:pPr>
        <w:pStyle w:val="PargrafodaLista"/>
        <w:numPr>
          <w:ilvl w:val="0"/>
          <w:numId w:val="9"/>
        </w:numPr>
      </w:pPr>
      <w:r w:rsidRPr="007311E1">
        <w:t>public</w:t>
      </w:r>
      <w:proofErr w:type="spellEnd"/>
      <w:r w:rsidRPr="007311E1">
        <w:t xml:space="preserve"> </w:t>
      </w:r>
      <w:proofErr w:type="spellStart"/>
      <w:r w:rsidRPr="007311E1">
        <w:t>void</w:t>
      </w:r>
      <w:proofErr w:type="spellEnd"/>
      <w:r w:rsidRPr="007311E1">
        <w:t xml:space="preserve"> </w:t>
      </w:r>
      <w:proofErr w:type="spellStart"/>
      <w:proofErr w:type="gramStart"/>
      <w:r w:rsidRPr="007311E1">
        <w:t>AdicionarAntes</w:t>
      </w:r>
      <w:proofErr w:type="spellEnd"/>
      <w:r w:rsidRPr="007311E1">
        <w:t>(</w:t>
      </w:r>
      <w:proofErr w:type="gramEnd"/>
      <w:r w:rsidRPr="007311E1">
        <w:t xml:space="preserve">T data, T </w:t>
      </w:r>
      <w:proofErr w:type="spellStart"/>
      <w:r w:rsidRPr="007311E1">
        <w:t>existingData</w:t>
      </w:r>
      <w:proofErr w:type="spellEnd"/>
      <w:r w:rsidRPr="007311E1">
        <w:t>)</w:t>
      </w:r>
    </w:p>
    <w:p w14:paraId="1B8D414A" w14:textId="77777777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t>public</w:t>
      </w:r>
      <w:proofErr w:type="spellEnd"/>
      <w:r w:rsidRPr="007311E1">
        <w:t xml:space="preserve"> </w:t>
      </w:r>
      <w:proofErr w:type="spellStart"/>
      <w:r w:rsidRPr="007311E1">
        <w:t>void</w:t>
      </w:r>
      <w:proofErr w:type="spellEnd"/>
      <w:r w:rsidRPr="007311E1">
        <w:t xml:space="preserve"> </w:t>
      </w:r>
      <w:proofErr w:type="spellStart"/>
      <w:proofErr w:type="gramStart"/>
      <w:r w:rsidRPr="007311E1">
        <w:t>AdicionarDepois</w:t>
      </w:r>
      <w:proofErr w:type="spellEnd"/>
      <w:r w:rsidRPr="007311E1">
        <w:t>(</w:t>
      </w:r>
      <w:proofErr w:type="gramEnd"/>
      <w:r w:rsidRPr="007311E1">
        <w:t xml:space="preserve">T data, T </w:t>
      </w:r>
      <w:proofErr w:type="spellStart"/>
      <w:r w:rsidRPr="007311E1">
        <w:t>existingData</w:t>
      </w:r>
      <w:proofErr w:type="spellEnd"/>
      <w:r w:rsidRPr="007311E1">
        <w:t>)</w:t>
      </w:r>
    </w:p>
    <w:p w14:paraId="4401E12F" w14:textId="77777777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t>public</w:t>
      </w:r>
      <w:proofErr w:type="spellEnd"/>
      <w:r w:rsidRPr="007311E1">
        <w:t xml:space="preserve"> </w:t>
      </w:r>
      <w:proofErr w:type="spellStart"/>
      <w:r w:rsidRPr="007311E1">
        <w:t>bool</w:t>
      </w:r>
      <w:proofErr w:type="spellEnd"/>
      <w:r w:rsidRPr="007311E1">
        <w:t xml:space="preserve"> </w:t>
      </w:r>
      <w:proofErr w:type="gramStart"/>
      <w:r w:rsidRPr="007311E1">
        <w:t>Remover(</w:t>
      </w:r>
      <w:proofErr w:type="spellStart"/>
      <w:proofErr w:type="gramEnd"/>
      <w:r w:rsidRPr="007311E1">
        <w:t>Func</w:t>
      </w:r>
      <w:proofErr w:type="spellEnd"/>
      <w:r w:rsidRPr="007311E1">
        <w:t xml:space="preserve">&lt;T, </w:t>
      </w:r>
      <w:proofErr w:type="spellStart"/>
      <w:r w:rsidRPr="007311E1">
        <w:t>bool</w:t>
      </w:r>
      <w:proofErr w:type="spellEnd"/>
      <w:r w:rsidRPr="007311E1">
        <w:t xml:space="preserve">&gt; </w:t>
      </w:r>
      <w:proofErr w:type="spellStart"/>
      <w:r w:rsidRPr="007311E1">
        <w:t>predicate</w:t>
      </w:r>
      <w:proofErr w:type="spellEnd"/>
      <w:r w:rsidRPr="007311E1">
        <w:t>)</w:t>
      </w:r>
    </w:p>
    <w:p w14:paraId="3A563FDF" w14:textId="77777777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t>public</w:t>
      </w:r>
      <w:proofErr w:type="spellEnd"/>
      <w:r w:rsidRPr="007311E1">
        <w:t xml:space="preserve"> </w:t>
      </w:r>
      <w:proofErr w:type="spellStart"/>
      <w:r w:rsidRPr="007311E1">
        <w:t>bool</w:t>
      </w:r>
      <w:proofErr w:type="spellEnd"/>
      <w:r w:rsidRPr="007311E1">
        <w:t xml:space="preserve"> </w:t>
      </w:r>
      <w:proofErr w:type="gramStart"/>
      <w:r w:rsidRPr="007311E1">
        <w:t>Contem(</w:t>
      </w:r>
      <w:proofErr w:type="spellStart"/>
      <w:proofErr w:type="gramEnd"/>
      <w:r w:rsidRPr="007311E1">
        <w:t>Func</w:t>
      </w:r>
      <w:proofErr w:type="spellEnd"/>
      <w:r w:rsidRPr="007311E1">
        <w:t xml:space="preserve">&lt;T, </w:t>
      </w:r>
      <w:proofErr w:type="spellStart"/>
      <w:r w:rsidRPr="007311E1">
        <w:t>bool</w:t>
      </w:r>
      <w:proofErr w:type="spellEnd"/>
      <w:r w:rsidRPr="007311E1">
        <w:t xml:space="preserve">&gt; </w:t>
      </w:r>
      <w:proofErr w:type="spellStart"/>
      <w:r w:rsidRPr="007311E1">
        <w:t>predicate</w:t>
      </w:r>
      <w:proofErr w:type="spellEnd"/>
      <w:r w:rsidRPr="007311E1">
        <w:t>)</w:t>
      </w:r>
    </w:p>
    <w:p w14:paraId="477AF54F" w14:textId="77777777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lastRenderedPageBreak/>
        <w:t>public</w:t>
      </w:r>
      <w:proofErr w:type="spellEnd"/>
      <w:r w:rsidRPr="007311E1">
        <w:t xml:space="preserve"> </w:t>
      </w:r>
      <w:proofErr w:type="spellStart"/>
      <w:r w:rsidRPr="007311E1">
        <w:t>void</w:t>
      </w:r>
      <w:proofErr w:type="spellEnd"/>
      <w:r w:rsidRPr="007311E1">
        <w:t xml:space="preserve"> </w:t>
      </w:r>
      <w:proofErr w:type="spellStart"/>
      <w:proofErr w:type="gramStart"/>
      <w:r w:rsidRPr="007311E1">
        <w:t>AdicionarInicio</w:t>
      </w:r>
      <w:proofErr w:type="spellEnd"/>
      <w:r w:rsidRPr="007311E1">
        <w:t>(</w:t>
      </w:r>
      <w:proofErr w:type="gramEnd"/>
      <w:r w:rsidRPr="007311E1">
        <w:t>T data)</w:t>
      </w:r>
    </w:p>
    <w:p w14:paraId="5FDBEC98" w14:textId="77777777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t>public</w:t>
      </w:r>
      <w:proofErr w:type="spellEnd"/>
      <w:r w:rsidRPr="007311E1">
        <w:t xml:space="preserve"> </w:t>
      </w:r>
      <w:proofErr w:type="spellStart"/>
      <w:r w:rsidRPr="007311E1">
        <w:t>void</w:t>
      </w:r>
      <w:proofErr w:type="spellEnd"/>
      <w:r w:rsidRPr="007311E1">
        <w:t xml:space="preserve"> </w:t>
      </w:r>
      <w:proofErr w:type="gramStart"/>
      <w:r w:rsidRPr="007311E1">
        <w:t>Limpar(</w:t>
      </w:r>
      <w:proofErr w:type="gramEnd"/>
      <w:r w:rsidRPr="007311E1">
        <w:t>)</w:t>
      </w:r>
    </w:p>
    <w:p w14:paraId="6BFB7D68" w14:textId="77777777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t>public</w:t>
      </w:r>
      <w:proofErr w:type="spellEnd"/>
      <w:r w:rsidRPr="007311E1">
        <w:t xml:space="preserve"> T </w:t>
      </w:r>
      <w:proofErr w:type="gramStart"/>
      <w:r w:rsidRPr="007311E1">
        <w:t>Obter(</w:t>
      </w:r>
      <w:proofErr w:type="spellStart"/>
      <w:proofErr w:type="gramEnd"/>
      <w:r w:rsidRPr="007311E1">
        <w:t>Func</w:t>
      </w:r>
      <w:proofErr w:type="spellEnd"/>
      <w:r w:rsidRPr="007311E1">
        <w:t xml:space="preserve">&lt;T, </w:t>
      </w:r>
      <w:proofErr w:type="spellStart"/>
      <w:r w:rsidRPr="007311E1">
        <w:t>bool</w:t>
      </w:r>
      <w:proofErr w:type="spellEnd"/>
      <w:r w:rsidRPr="007311E1">
        <w:t>&gt; predicado)</w:t>
      </w:r>
    </w:p>
    <w:p w14:paraId="70704CA1" w14:textId="2A06E8A8" w:rsidR="007311E1" w:rsidRDefault="007311E1" w:rsidP="007311E1">
      <w:pPr>
        <w:pStyle w:val="PargrafodaLista"/>
        <w:numPr>
          <w:ilvl w:val="0"/>
          <w:numId w:val="9"/>
        </w:numPr>
      </w:pPr>
      <w:proofErr w:type="spellStart"/>
      <w:r w:rsidRPr="007311E1">
        <w:t>public</w:t>
      </w:r>
      <w:proofErr w:type="spellEnd"/>
      <w:r w:rsidRPr="007311E1">
        <w:t xml:space="preserve"> </w:t>
      </w:r>
      <w:proofErr w:type="spellStart"/>
      <w:r w:rsidRPr="007311E1">
        <w:t>IEnumerator</w:t>
      </w:r>
      <w:proofErr w:type="spellEnd"/>
      <w:r w:rsidRPr="007311E1">
        <w:t xml:space="preserve"> </w:t>
      </w:r>
      <w:proofErr w:type="spellStart"/>
      <w:proofErr w:type="gramStart"/>
      <w:r w:rsidRPr="007311E1">
        <w:t>GetEnumerator</w:t>
      </w:r>
      <w:proofErr w:type="spellEnd"/>
      <w:r w:rsidRPr="007311E1">
        <w:t>(</w:t>
      </w:r>
      <w:proofErr w:type="gramEnd"/>
      <w:r w:rsidRPr="007311E1">
        <w:t>)</w:t>
      </w:r>
    </w:p>
    <w:p w14:paraId="4BA26930" w14:textId="6DE674C4" w:rsidR="007311E1" w:rsidRDefault="007311E1" w:rsidP="007311E1">
      <w:pPr>
        <w:rPr>
          <w:rStyle w:val="nfaseIntensa"/>
        </w:rPr>
      </w:pPr>
      <w:r w:rsidRPr="007311E1">
        <w:rPr>
          <w:rStyle w:val="nfaseIntensa"/>
        </w:rPr>
        <w:t xml:space="preserve">Métodos Interface </w:t>
      </w:r>
      <w:proofErr w:type="gramStart"/>
      <w:r w:rsidRPr="007311E1">
        <w:rPr>
          <w:rStyle w:val="nfaseIntensa"/>
        </w:rPr>
        <w:t>( Aplicada</w:t>
      </w:r>
      <w:proofErr w:type="gramEnd"/>
      <w:r w:rsidRPr="007311E1">
        <w:rPr>
          <w:rStyle w:val="nfaseIntensa"/>
        </w:rPr>
        <w:t xml:space="preserve"> nos dois </w:t>
      </w:r>
      <w:proofErr w:type="spellStart"/>
      <w:r w:rsidRPr="007311E1">
        <w:rPr>
          <w:rStyle w:val="nfaseIntensa"/>
        </w:rPr>
        <w:t>Repositorios</w:t>
      </w:r>
      <w:proofErr w:type="spellEnd"/>
      <w:r w:rsidRPr="007311E1">
        <w:rPr>
          <w:rStyle w:val="nfaseIntensa"/>
        </w:rPr>
        <w:t>)</w:t>
      </w:r>
    </w:p>
    <w:p w14:paraId="6CF82385" w14:textId="77777777" w:rsidR="007311E1" w:rsidRPr="007311E1" w:rsidRDefault="007311E1" w:rsidP="007311E1">
      <w:pPr>
        <w:pStyle w:val="PargrafodaLista"/>
        <w:numPr>
          <w:ilvl w:val="0"/>
          <w:numId w:val="11"/>
        </w:numPr>
        <w:rPr>
          <w:lang w:val="en-US"/>
        </w:rPr>
      </w:pPr>
      <w:r w:rsidRPr="007311E1">
        <w:rPr>
          <w:lang w:val="en-US"/>
        </w:rPr>
        <w:t xml:space="preserve">void </w:t>
      </w:r>
      <w:proofErr w:type="spellStart"/>
      <w:proofErr w:type="gramStart"/>
      <w:r w:rsidRPr="007311E1">
        <w:rPr>
          <w:lang w:val="en-US"/>
        </w:rPr>
        <w:t>Adicionar</w:t>
      </w:r>
      <w:proofErr w:type="spellEnd"/>
      <w:r w:rsidRPr="007311E1">
        <w:rPr>
          <w:lang w:val="en-US"/>
        </w:rPr>
        <w:t>(</w:t>
      </w:r>
      <w:proofErr w:type="gramEnd"/>
      <w:r w:rsidRPr="007311E1">
        <w:rPr>
          <w:lang w:val="en-US"/>
        </w:rPr>
        <w:t>T item);</w:t>
      </w:r>
    </w:p>
    <w:p w14:paraId="6C5982F1" w14:textId="77777777" w:rsidR="007311E1" w:rsidRPr="007311E1" w:rsidRDefault="007311E1" w:rsidP="007311E1">
      <w:pPr>
        <w:pStyle w:val="PargrafodaLista"/>
        <w:numPr>
          <w:ilvl w:val="0"/>
          <w:numId w:val="11"/>
        </w:numPr>
        <w:rPr>
          <w:lang w:val="en-US"/>
        </w:rPr>
      </w:pPr>
      <w:r w:rsidRPr="007311E1">
        <w:rPr>
          <w:lang w:val="en-US"/>
        </w:rPr>
        <w:t xml:space="preserve">bool </w:t>
      </w:r>
      <w:proofErr w:type="gramStart"/>
      <w:r w:rsidRPr="007311E1">
        <w:rPr>
          <w:lang w:val="en-US"/>
        </w:rPr>
        <w:t>Remover(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id);</w:t>
      </w:r>
    </w:p>
    <w:p w14:paraId="2E413223" w14:textId="77777777" w:rsidR="007311E1" w:rsidRPr="007311E1" w:rsidRDefault="007311E1" w:rsidP="007311E1">
      <w:pPr>
        <w:pStyle w:val="PargrafodaLista"/>
        <w:numPr>
          <w:ilvl w:val="0"/>
          <w:numId w:val="11"/>
        </w:numPr>
        <w:rPr>
          <w:lang w:val="en-US"/>
        </w:rPr>
      </w:pPr>
      <w:r w:rsidRPr="007311E1">
        <w:rPr>
          <w:lang w:val="en-US"/>
        </w:rPr>
        <w:t xml:space="preserve">T </w:t>
      </w:r>
      <w:proofErr w:type="spellStart"/>
      <w:proofErr w:type="gramStart"/>
      <w:r w:rsidRPr="007311E1">
        <w:rPr>
          <w:lang w:val="en-US"/>
        </w:rPr>
        <w:t>Obter</w:t>
      </w:r>
      <w:proofErr w:type="spellEnd"/>
      <w:r w:rsidRPr="007311E1">
        <w:rPr>
          <w:lang w:val="en-US"/>
        </w:rPr>
        <w:t>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id);</w:t>
      </w:r>
    </w:p>
    <w:p w14:paraId="342C3A19" w14:textId="667193D5" w:rsidR="007311E1" w:rsidRPr="007311E1" w:rsidRDefault="007311E1" w:rsidP="007311E1">
      <w:pPr>
        <w:pStyle w:val="PargrafodaLista"/>
        <w:numPr>
          <w:ilvl w:val="0"/>
          <w:numId w:val="11"/>
        </w:numPr>
        <w:rPr>
          <w:lang w:val="en-US"/>
        </w:rPr>
      </w:pPr>
      <w:r w:rsidRPr="007311E1">
        <w:rPr>
          <w:lang w:val="en-US"/>
        </w:rPr>
        <w:t xml:space="preserve">bool </w:t>
      </w:r>
      <w:proofErr w:type="spellStart"/>
      <w:proofErr w:type="gramStart"/>
      <w:r w:rsidRPr="007311E1">
        <w:rPr>
          <w:lang w:val="en-US"/>
        </w:rPr>
        <w:t>Existe</w:t>
      </w:r>
      <w:proofErr w:type="spellEnd"/>
      <w:r w:rsidRPr="007311E1">
        <w:rPr>
          <w:lang w:val="en-US"/>
        </w:rPr>
        <w:t>(</w:t>
      </w:r>
      <w:proofErr w:type="spellStart"/>
      <w:proofErr w:type="gramEnd"/>
      <w:r w:rsidRPr="007311E1">
        <w:rPr>
          <w:lang w:val="en-US"/>
        </w:rPr>
        <w:t>TKey</w:t>
      </w:r>
      <w:proofErr w:type="spellEnd"/>
      <w:r w:rsidRPr="007311E1">
        <w:rPr>
          <w:lang w:val="en-US"/>
        </w:rPr>
        <w:t xml:space="preserve"> id);</w:t>
      </w:r>
    </w:p>
    <w:p w14:paraId="65652D02" w14:textId="77777777" w:rsidR="007311E1" w:rsidRPr="007311E1" w:rsidRDefault="007311E1" w:rsidP="007311E1">
      <w:pPr>
        <w:rPr>
          <w:rStyle w:val="nfaseIntensa"/>
          <w:lang w:val="en-US"/>
        </w:rPr>
      </w:pPr>
    </w:p>
    <w:p w14:paraId="072B0A69" w14:textId="77777777" w:rsidR="00651AF4" w:rsidRPr="007311E1" w:rsidRDefault="00651AF4" w:rsidP="00651AF4">
      <w:pPr>
        <w:rPr>
          <w:lang w:val="en-US"/>
        </w:rPr>
      </w:pPr>
    </w:p>
    <w:sectPr w:rsidR="00651AF4" w:rsidRPr="007311E1" w:rsidSect="00A3357C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7588" w14:textId="77777777" w:rsidR="00297CD2" w:rsidRDefault="00297CD2" w:rsidP="00014F9F">
      <w:pPr>
        <w:spacing w:after="0" w:line="240" w:lineRule="auto"/>
      </w:pPr>
      <w:r>
        <w:separator/>
      </w:r>
    </w:p>
  </w:endnote>
  <w:endnote w:type="continuationSeparator" w:id="0">
    <w:p w14:paraId="39BC1D90" w14:textId="77777777" w:rsidR="00297CD2" w:rsidRDefault="00297CD2" w:rsidP="0001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204289953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5D687C6B" w14:textId="56818D7D" w:rsidR="00734544" w:rsidRDefault="0073454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4FEC8E" wp14:editId="697EA15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4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32D27C" w14:textId="77777777" w:rsidR="00734544" w:rsidRDefault="00734544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4FEC8E" id="Oval 34" o:spid="_x0000_s1057" style="position:absolute;margin-left:0;margin-top:0;width:49.35pt;height:49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" fillcolor="#40618b" stroked="f">
                      <v:textbox>
                        <w:txbxContent>
                          <w:p w14:paraId="5932D27C" w14:textId="77777777" w:rsidR="00734544" w:rsidRDefault="00734544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8FBC852" w14:textId="77777777" w:rsidR="00734544" w:rsidRDefault="007345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0C636" w14:textId="77777777" w:rsidR="00297CD2" w:rsidRDefault="00297CD2" w:rsidP="00014F9F">
      <w:pPr>
        <w:spacing w:after="0" w:line="240" w:lineRule="auto"/>
      </w:pPr>
      <w:r>
        <w:separator/>
      </w:r>
    </w:p>
  </w:footnote>
  <w:footnote w:type="continuationSeparator" w:id="0">
    <w:p w14:paraId="6238646B" w14:textId="77777777" w:rsidR="00297CD2" w:rsidRDefault="00297CD2" w:rsidP="0001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7072" w14:textId="77777777" w:rsidR="00014F9F" w:rsidRDefault="00014F9F" w:rsidP="00014F9F">
    <w:pPr>
      <w:pStyle w:val="Cabealho"/>
      <w:spacing w:line="360" w:lineRule="aut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0361750" wp14:editId="46292F5B">
          <wp:simplePos x="0" y="0"/>
          <wp:positionH relativeFrom="rightMargin">
            <wp:align>left</wp:align>
          </wp:positionH>
          <wp:positionV relativeFrom="paragraph">
            <wp:posOffset>-342900</wp:posOffset>
          </wp:positionV>
          <wp:extent cx="670560" cy="704588"/>
          <wp:effectExtent l="0" t="0" r="0" b="0"/>
          <wp:wrapNone/>
          <wp:docPr id="1173930354" name="Imagem 11739303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50A80FD" wp14:editId="6F0335F6">
          <wp:simplePos x="0" y="0"/>
          <wp:positionH relativeFrom="leftMargin">
            <wp:align>right</wp:align>
          </wp:positionH>
          <wp:positionV relativeFrom="paragraph">
            <wp:posOffset>-335280</wp:posOffset>
          </wp:positionV>
          <wp:extent cx="670560" cy="704588"/>
          <wp:effectExtent l="0" t="0" r="0" b="0"/>
          <wp:wrapNone/>
          <wp:docPr id="468250254" name="Imagem 4682502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A042542 – Karim </w:t>
    </w:r>
    <w:proofErr w:type="spellStart"/>
    <w:r>
      <w:t>Hussen</w:t>
    </w:r>
    <w:proofErr w:type="spellEnd"/>
    <w:r>
      <w:t xml:space="preserve"> Patatas </w:t>
    </w:r>
    <w:proofErr w:type="spellStart"/>
    <w:r>
      <w:t>Hassam</w:t>
    </w:r>
    <w:proofErr w:type="spellEnd"/>
    <w:r>
      <w:t xml:space="preserve"> </w:t>
    </w:r>
  </w:p>
  <w:p w14:paraId="2733A0FC" w14:textId="6DE6CF8F" w:rsidR="00DD7643" w:rsidRDefault="00DD7643" w:rsidP="00014F9F">
    <w:pPr>
      <w:pStyle w:val="Cabealho"/>
      <w:spacing w:line="360" w:lineRule="auto"/>
      <w:jc w:val="center"/>
    </w:pPr>
    <w:r>
      <w:t>A042807 – Betânia Ferreira dos Santos</w:t>
    </w:r>
  </w:p>
  <w:p w14:paraId="05897D22" w14:textId="13A31360" w:rsidR="003D521A" w:rsidRDefault="00014F9F" w:rsidP="003D521A">
    <w:pPr>
      <w:pStyle w:val="Cabealho"/>
      <w:spacing w:line="360" w:lineRule="auto"/>
      <w:jc w:val="center"/>
    </w:pPr>
    <w:r>
      <w:t xml:space="preserve">Licenciatura em Informática – UC: </w:t>
    </w:r>
    <w:r w:rsidR="00DD7643">
      <w:t>Algoritmos e Estruturas de Dados</w:t>
    </w:r>
  </w:p>
  <w:p w14:paraId="73C510EF" w14:textId="77777777" w:rsidR="00014F9F" w:rsidRDefault="00014F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0FC"/>
    <w:multiLevelType w:val="hybridMultilevel"/>
    <w:tmpl w:val="BDF03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AE9"/>
    <w:multiLevelType w:val="hybridMultilevel"/>
    <w:tmpl w:val="5CF46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0105"/>
    <w:multiLevelType w:val="hybridMultilevel"/>
    <w:tmpl w:val="A7FCF2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E2F06"/>
    <w:multiLevelType w:val="hybridMultilevel"/>
    <w:tmpl w:val="57D62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35DE7"/>
    <w:multiLevelType w:val="hybridMultilevel"/>
    <w:tmpl w:val="65D4F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A0402"/>
    <w:multiLevelType w:val="hybridMultilevel"/>
    <w:tmpl w:val="F5267C1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66545B"/>
    <w:multiLevelType w:val="hybridMultilevel"/>
    <w:tmpl w:val="EF7061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021DF"/>
    <w:multiLevelType w:val="hybridMultilevel"/>
    <w:tmpl w:val="65420B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46E4D"/>
    <w:multiLevelType w:val="hybridMultilevel"/>
    <w:tmpl w:val="45AA1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13CF2"/>
    <w:multiLevelType w:val="hybridMultilevel"/>
    <w:tmpl w:val="8ABCCB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05547"/>
    <w:multiLevelType w:val="hybridMultilevel"/>
    <w:tmpl w:val="99804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0839">
    <w:abstractNumId w:val="1"/>
  </w:num>
  <w:num w:numId="2" w16cid:durableId="1249731497">
    <w:abstractNumId w:val="8"/>
  </w:num>
  <w:num w:numId="3" w16cid:durableId="1902595710">
    <w:abstractNumId w:val="9"/>
  </w:num>
  <w:num w:numId="4" w16cid:durableId="910194520">
    <w:abstractNumId w:val="4"/>
  </w:num>
  <w:num w:numId="5" w16cid:durableId="11302739">
    <w:abstractNumId w:val="0"/>
  </w:num>
  <w:num w:numId="6" w16cid:durableId="2131051546">
    <w:abstractNumId w:val="6"/>
  </w:num>
  <w:num w:numId="7" w16cid:durableId="189073990">
    <w:abstractNumId w:val="7"/>
  </w:num>
  <w:num w:numId="8" w16cid:durableId="902103874">
    <w:abstractNumId w:val="5"/>
  </w:num>
  <w:num w:numId="9" w16cid:durableId="883297818">
    <w:abstractNumId w:val="2"/>
  </w:num>
  <w:num w:numId="10" w16cid:durableId="1391146610">
    <w:abstractNumId w:val="10"/>
  </w:num>
  <w:num w:numId="11" w16cid:durableId="1422677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17"/>
    <w:rsid w:val="00013D00"/>
    <w:rsid w:val="00014F9F"/>
    <w:rsid w:val="0009748E"/>
    <w:rsid w:val="000C06D5"/>
    <w:rsid w:val="000D05DE"/>
    <w:rsid w:val="001055BD"/>
    <w:rsid w:val="00114AB7"/>
    <w:rsid w:val="001F76C8"/>
    <w:rsid w:val="00206C04"/>
    <w:rsid w:val="0026340F"/>
    <w:rsid w:val="002679B4"/>
    <w:rsid w:val="00297CD2"/>
    <w:rsid w:val="002D05E0"/>
    <w:rsid w:val="002D68D2"/>
    <w:rsid w:val="003A48EA"/>
    <w:rsid w:val="003D521A"/>
    <w:rsid w:val="003D5EE8"/>
    <w:rsid w:val="00405728"/>
    <w:rsid w:val="004470A9"/>
    <w:rsid w:val="004D75A9"/>
    <w:rsid w:val="0057335F"/>
    <w:rsid w:val="006064FB"/>
    <w:rsid w:val="00627F62"/>
    <w:rsid w:val="00633CAF"/>
    <w:rsid w:val="00644BEC"/>
    <w:rsid w:val="00651AF4"/>
    <w:rsid w:val="007311E1"/>
    <w:rsid w:val="00734544"/>
    <w:rsid w:val="00787F28"/>
    <w:rsid w:val="00854495"/>
    <w:rsid w:val="008D7C9D"/>
    <w:rsid w:val="008F4BDA"/>
    <w:rsid w:val="009D003D"/>
    <w:rsid w:val="00A3357C"/>
    <w:rsid w:val="00A95B17"/>
    <w:rsid w:val="00AA79D0"/>
    <w:rsid w:val="00BD49EA"/>
    <w:rsid w:val="00C61AB9"/>
    <w:rsid w:val="00C65688"/>
    <w:rsid w:val="00CE4121"/>
    <w:rsid w:val="00D104F5"/>
    <w:rsid w:val="00D7604A"/>
    <w:rsid w:val="00DD6F68"/>
    <w:rsid w:val="00DD7643"/>
    <w:rsid w:val="00DE2B17"/>
    <w:rsid w:val="00DE454F"/>
    <w:rsid w:val="00E26A33"/>
    <w:rsid w:val="00E82DA6"/>
    <w:rsid w:val="00EF2F04"/>
    <w:rsid w:val="00F274B1"/>
    <w:rsid w:val="00FA1981"/>
    <w:rsid w:val="00FB2DE0"/>
    <w:rsid w:val="00F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D62E4"/>
  <w15:chartTrackingRefBased/>
  <w15:docId w15:val="{CCF661D9-5B40-42CF-821B-1E5A6E66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F4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14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4F9F"/>
  </w:style>
  <w:style w:type="paragraph" w:styleId="Rodap">
    <w:name w:val="footer"/>
    <w:basedOn w:val="Normal"/>
    <w:link w:val="RodapCarter"/>
    <w:uiPriority w:val="99"/>
    <w:unhideWhenUsed/>
    <w:rsid w:val="00014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4F9F"/>
  </w:style>
  <w:style w:type="paragraph" w:styleId="SemEspaamento">
    <w:name w:val="No Spacing"/>
    <w:link w:val="SemEspaamentoCarter"/>
    <w:uiPriority w:val="1"/>
    <w:qFormat/>
    <w:rsid w:val="000C06D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C06D5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A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D104F5"/>
    <w:pPr>
      <w:spacing w:after="0" w:line="240" w:lineRule="auto"/>
      <w:ind w:left="220" w:hanging="22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F4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F4BD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633CAF"/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33CAF"/>
    <w:pPr>
      <w:spacing w:after="0" w:line="240" w:lineRule="auto"/>
      <w:ind w:left="440" w:hanging="220"/>
    </w:pPr>
  </w:style>
  <w:style w:type="character" w:styleId="nfaseIntensa">
    <w:name w:val="Intense Emphasis"/>
    <w:basedOn w:val="Tipodeletrapredefinidodopargrafo"/>
    <w:uiPriority w:val="21"/>
    <w:qFormat/>
    <w:rsid w:val="00651AF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_SE\OneDrive%20-%20Maieutica\Documents\Modelos%20Personalizados%20do%20Office\UMAIA%20Trabalh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Arp14</b:Tag>
    <b:SourceType>Book</b:SourceType>
    <b:Guid>{8808E6B1-B788-4C98-B145-1757E9FB62B2}</b:Guid>
    <b:Author>
      <b:Author>
        <b:NameList>
          <b:Person>
            <b:Last>Arpaci-Dusseau</b:Last>
            <b:First>Andrea</b:First>
            <b:Middle>C.</b:Middle>
          </b:Person>
        </b:NameList>
      </b:Author>
    </b:Author>
    <b:Title>Operating Systems: Three Easy Pieces</b:Title>
    <b:Year>2014</b:Year>
    <b:City>Remzi H.</b:City>
    <b:Publisher>Arpaci-Dusseau Books</b:Publisher>
    <b:RefOrder>1</b:RefOrder>
  </b:Source>
  <b:Source>
    <b:Tag>Guo16</b:Tag>
    <b:SourceType>Book</b:SourceType>
    <b:Guid>{862F78BB-ED0D-468E-B16D-EDF3FECAE7E9}</b:Guid>
    <b:Author>
      <b:Author>
        <b:NameList>
          <b:Person>
            <b:Last>Guowang Miao</b:Last>
            <b:First>Jens</b:First>
            <b:Middle>Zander, Ki Won Sung, and Ben Slimane</b:Middle>
          </b:Person>
        </b:NameList>
      </b:Author>
    </b:Author>
    <b:Title>Fundamentals of Mobile Data Networks</b:Title>
    <b:Year>2016</b:Year>
    <b:City> Cambridge</b:City>
    <b:Publisher> Cambridge University Press</b:Publisher>
    <b:RefOrder>6</b:RefOrder>
  </b:Source>
  <b:Source>
    <b:Tag>Sta15</b:Tag>
    <b:SourceType>Book</b:SourceType>
    <b:Guid>{464BEA8A-2129-4BAE-8A45-6570941590D9}</b:Guid>
    <b:Author>
      <b:Author>
        <b:NameList>
          <b:Person>
            <b:Last>Stallings</b:Last>
            <b:First>William</b:First>
          </b:Person>
        </b:NameList>
      </b:Author>
    </b:Author>
    <b:Title>Operating Systems: Internals and Design Principles</b:Title>
    <b:Year>2015</b:Year>
    <b:City>Pearson</b:City>
    <b:Publisher> [S.l.]: Pearson</b:Publisher>
    <b:RefOrder>3</b:RefOrder>
  </b:Source>
  <b:Source>
    <b:Tag>dei23</b:Tag>
    <b:SourceType>InternetSite</b:SourceType>
    <b:Guid>{33619760-F58F-489A-8030-4D32BA053E23}</b:Guid>
    <b:Title>deinfo</b:Title>
    <b:Year>2023</b:Year>
    <b:InternetSiteTitle>uepg</b:InternetSiteTitle>
    <b:Month>03</b:Month>
    <b:Day>29</b:Day>
    <b:URL>https://deinfo.uepg.br/</b:URL>
    <b:RefOrder>7</b:RefOrder>
  </b:Source>
  <b:Source>
    <b:Tag>Kat22</b:Tag>
    <b:SourceType>InternetSite</b:SourceType>
    <b:Guid>{1E36B005-2CBD-460F-9381-5A27EFFB8CA8}</b:Guid>
    <b:Author>
      <b:Author>
        <b:NameList>
          <b:Person>
            <b:Last>Hanna</b:Last>
            <b:First>Katien</b:First>
            <b:Middle>Terrell</b:Middle>
          </b:Person>
        </b:NameList>
      </b:Author>
    </b:Author>
    <b:Title>techtarget</b:Title>
    <b:InternetSiteTitle>techtarget</b:InternetSiteTitle>
    <b:Year>2022</b:Year>
    <b:Month>06</b:Month>
    <b:URL>https://www.techtarget.com/whatis/definition/round-robin</b:URL>
    <b:RefOrder>5</b:RefOrder>
  </b:Source>
  <b:Source>
    <b:Tag>Tan15</b:Tag>
    <b:SourceType>BookSection</b:SourceType>
    <b:Guid>{C55F0636-53A5-40A3-9687-828C2C596A03}</b:Guid>
    <b:Title> Sistemas Operacionais Modernos</b:Title>
    <b:Year>2015</b:Year>
    <b:Author>
      <b:Author>
        <b:NameList>
          <b:Person>
            <b:Last>Tanenbaum</b:Last>
            <b:First>A.</b:First>
            <b:Middle>S.</b:Middle>
          </b:Person>
        </b:NameList>
      </b:Author>
    </b:Author>
    <b:Publisher>Pearson Education Brasil.</b:Publisher>
    <b:RefOrder>2</b:RefOrder>
  </b:Source>
  <b:Source>
    <b:Tag>Sil18</b:Tag>
    <b:SourceType>BookSection</b:SourceType>
    <b:Guid>{EA863AD2-A8BC-4B66-B1B9-FA6F8D5B5299}</b:Guid>
    <b:Author>
      <b:Author>
        <b:NameList>
          <b:Person>
            <b:Last>Silberschatz</b:Last>
            <b:First>A.,</b:First>
            <b:Middle>Galvin, P. B., &amp; Gagne, G.</b:Middle>
          </b:Person>
        </b:NameList>
      </b:Author>
    </b:Author>
    <b:Title> Operating System Concepts</b:Title>
    <b:Year>2018 </b:Year>
    <b:Publisher> Wiley</b:Publishe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995C2-0F3D-475E-8CA8-48CEA196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C:\Users\MC_SE\OneDrive - Maieutica\Documents\Modelos Personalizados do Office\UMAIA Trabalho.dotx</Template>
  <TotalTime>138</TotalTime>
  <Pages>4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>A042542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Unidade Curricular de Algoritmos e Estrutura de Dados</dc:subject>
  <dc:creator>Karim Patatas &amp; Betânia Santos</dc:creator>
  <cp:keywords/>
  <dc:description/>
  <cp:lastModifiedBy>Karim Hussen Patatas Hassam</cp:lastModifiedBy>
  <cp:revision>44</cp:revision>
  <dcterms:created xsi:type="dcterms:W3CDTF">2023-03-29T19:45:00Z</dcterms:created>
  <dcterms:modified xsi:type="dcterms:W3CDTF">2023-06-04T19:20:00Z</dcterms:modified>
</cp:coreProperties>
</file>